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D3A0A" w14:textId="77777777" w:rsidR="001A2411" w:rsidRDefault="00000000">
      <w:pPr>
        <w:pStyle w:val="BodyText"/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7FF4A568" wp14:editId="677A834F">
            <wp:simplePos x="0" y="0"/>
            <wp:positionH relativeFrom="page">
              <wp:align>right</wp:align>
            </wp:positionH>
            <wp:positionV relativeFrom="margin">
              <wp:posOffset>-51380</wp:posOffset>
            </wp:positionV>
            <wp:extent cx="7556501" cy="10726186"/>
            <wp:effectExtent l="0" t="0" r="6349" b="0"/>
            <wp:wrapNone/>
            <wp:docPr id="20553066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6501" cy="107261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9086B52" w14:textId="77777777" w:rsidR="001A2411" w:rsidRDefault="00000000">
      <w:pPr>
        <w:pStyle w:val="BodyText"/>
        <w:tabs>
          <w:tab w:val="left" w:pos="4848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030A12E4" w14:textId="77777777" w:rsidR="001A2411" w:rsidRDefault="00000000">
      <w:pPr>
        <w:pStyle w:val="BodyText"/>
        <w:tabs>
          <w:tab w:val="left" w:pos="684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34837019" w14:textId="77777777" w:rsidR="001A2411" w:rsidRDefault="00000000">
      <w:pPr>
        <w:pStyle w:val="BodyText"/>
        <w:tabs>
          <w:tab w:val="left" w:pos="5784"/>
          <w:tab w:val="left" w:pos="6840"/>
        </w:tabs>
        <w:spacing w:before="1"/>
      </w:pPr>
      <w:r>
        <w:rPr>
          <w:noProof/>
        </w:rPr>
        <w:drawing>
          <wp:anchor distT="0" distB="0" distL="114300" distR="114300" simplePos="0" relativeHeight="487449600" behindDoc="0" locked="0" layoutInCell="1" allowOverlap="1" wp14:anchorId="620C69B4" wp14:editId="11400FD6">
            <wp:simplePos x="0" y="0"/>
            <wp:positionH relativeFrom="column">
              <wp:posOffset>2597152</wp:posOffset>
            </wp:positionH>
            <wp:positionV relativeFrom="page">
              <wp:posOffset>647696</wp:posOffset>
            </wp:positionV>
            <wp:extent cx="1584956" cy="327656"/>
            <wp:effectExtent l="0" t="0" r="0" b="0"/>
            <wp:wrapTopAndBottom/>
            <wp:docPr id="1716175457" name="Picture 1" descr="A blue and black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56" cy="3276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ab/>
      </w:r>
    </w:p>
    <w:p w14:paraId="31703C90" w14:textId="77777777" w:rsidR="001A2411" w:rsidRDefault="001A2411">
      <w:pPr>
        <w:pStyle w:val="BodyText"/>
        <w:spacing w:before="3"/>
        <w:rPr>
          <w:sz w:val="9"/>
        </w:rPr>
      </w:pPr>
    </w:p>
    <w:p w14:paraId="39D023C0" w14:textId="77777777" w:rsidR="00000000" w:rsidRDefault="00000000">
      <w:pPr>
        <w:sectPr w:rsidR="00000000">
          <w:pgSz w:w="11910" w:h="16850"/>
          <w:pgMar w:top="0" w:right="560" w:bottom="0" w:left="180" w:header="720" w:footer="720" w:gutter="0"/>
          <w:cols w:space="720"/>
        </w:sectPr>
      </w:pPr>
    </w:p>
    <w:p w14:paraId="00F84283" w14:textId="77777777" w:rsidR="001A2411" w:rsidRDefault="001A2411">
      <w:pPr>
        <w:rPr>
          <w:sz w:val="16"/>
        </w:rPr>
      </w:pPr>
    </w:p>
    <w:p w14:paraId="4F1C5330" w14:textId="77777777" w:rsidR="00000000" w:rsidRDefault="00000000">
      <w:pPr>
        <w:sectPr w:rsidR="00000000">
          <w:type w:val="continuous"/>
          <w:pgSz w:w="11910" w:h="16850"/>
          <w:pgMar w:top="0" w:right="560" w:bottom="0" w:left="180" w:header="720" w:footer="720" w:gutter="0"/>
          <w:cols w:space="720"/>
        </w:sectPr>
      </w:pPr>
    </w:p>
    <w:p w14:paraId="0CB029BD" w14:textId="77777777" w:rsidR="001A2411" w:rsidRDefault="00000000">
      <w:pPr>
        <w:pStyle w:val="BodyText"/>
        <w:spacing w:before="2"/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450624" behindDoc="0" locked="0" layoutInCell="1" allowOverlap="1" wp14:anchorId="61AC385E" wp14:editId="26FB4DC2">
                <wp:simplePos x="0" y="0"/>
                <wp:positionH relativeFrom="column">
                  <wp:posOffset>266703</wp:posOffset>
                </wp:positionH>
                <wp:positionV relativeFrom="paragraph">
                  <wp:posOffset>212085</wp:posOffset>
                </wp:positionV>
                <wp:extent cx="6756401" cy="8369302"/>
                <wp:effectExtent l="0" t="0" r="6349" b="0"/>
                <wp:wrapNone/>
                <wp:docPr id="20434271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1" cy="83693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777607" w14:textId="77777777" w:rsidR="001A2411" w:rsidRDefault="001A2411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AC385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1pt;margin-top:16.7pt;width:532pt;height:659pt;z-index:48745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" stroked="f">
                <v:textbox>
                  <w:txbxContent>
                    <w:p w14:paraId="6B777607" w14:textId="77777777" w:rsidR="001A2411" w:rsidRDefault="001A2411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3DF9AC" w14:textId="77777777" w:rsidR="001A2411" w:rsidRDefault="001A2411">
      <w:pPr>
        <w:pStyle w:val="BodyText"/>
        <w:spacing w:before="2"/>
        <w:rPr>
          <w:sz w:val="28"/>
        </w:rPr>
      </w:pPr>
    </w:p>
    <w:p w14:paraId="2DA0164D" w14:textId="77777777" w:rsidR="001A2411" w:rsidRDefault="001A2411">
      <w:pPr>
        <w:pStyle w:val="BodyText"/>
        <w:spacing w:before="2"/>
        <w:rPr>
          <w:sz w:val="28"/>
        </w:rPr>
      </w:pPr>
    </w:p>
    <w:p w14:paraId="71844124" w14:textId="77777777" w:rsidR="001A2411" w:rsidRDefault="001A2411">
      <w:pPr>
        <w:pStyle w:val="BodyText"/>
        <w:spacing w:before="2"/>
        <w:rPr>
          <w:sz w:val="28"/>
        </w:rPr>
      </w:pPr>
    </w:p>
    <w:p w14:paraId="79C3F29E" w14:textId="77777777" w:rsidR="001A2411" w:rsidRDefault="001A2411">
      <w:pPr>
        <w:pStyle w:val="BodyText"/>
        <w:spacing w:before="2"/>
        <w:rPr>
          <w:sz w:val="28"/>
        </w:rPr>
      </w:pPr>
    </w:p>
    <w:p w14:paraId="6D3F9101" w14:textId="77777777" w:rsidR="001A2411" w:rsidRDefault="001A2411">
      <w:pPr>
        <w:pStyle w:val="BodyText"/>
        <w:spacing w:before="2"/>
        <w:rPr>
          <w:sz w:val="28"/>
        </w:rPr>
      </w:pPr>
    </w:p>
    <w:p w14:paraId="3AAACC13" w14:textId="77777777" w:rsidR="001A2411" w:rsidRDefault="001A2411">
      <w:pPr>
        <w:pStyle w:val="BodyText"/>
        <w:spacing w:before="2"/>
        <w:rPr>
          <w:sz w:val="28"/>
        </w:rPr>
      </w:pPr>
    </w:p>
    <w:p w14:paraId="4563C05B" w14:textId="77777777" w:rsidR="001A2411" w:rsidRDefault="001A2411">
      <w:pPr>
        <w:pStyle w:val="BodyText"/>
        <w:spacing w:before="2"/>
        <w:rPr>
          <w:sz w:val="28"/>
        </w:rPr>
      </w:pPr>
    </w:p>
    <w:p w14:paraId="1ED73987" w14:textId="77777777" w:rsidR="001A2411" w:rsidRDefault="001A2411">
      <w:pPr>
        <w:pStyle w:val="BodyText"/>
        <w:spacing w:before="2"/>
        <w:rPr>
          <w:sz w:val="28"/>
        </w:rPr>
      </w:pPr>
    </w:p>
    <w:p w14:paraId="41C6BB0C" w14:textId="77777777" w:rsidR="001A2411" w:rsidRDefault="001A2411">
      <w:pPr>
        <w:pStyle w:val="BodyText"/>
        <w:spacing w:before="2"/>
        <w:rPr>
          <w:sz w:val="28"/>
        </w:rPr>
      </w:pPr>
    </w:p>
    <w:p w14:paraId="00028E62" w14:textId="77777777" w:rsidR="001A2411" w:rsidRDefault="001A2411">
      <w:pPr>
        <w:pStyle w:val="BodyText"/>
        <w:spacing w:before="2"/>
        <w:rPr>
          <w:sz w:val="28"/>
        </w:rPr>
      </w:pPr>
    </w:p>
    <w:p w14:paraId="7D1D02F7" w14:textId="77777777" w:rsidR="001A2411" w:rsidRDefault="001A2411">
      <w:pPr>
        <w:pStyle w:val="BodyText"/>
        <w:spacing w:before="2"/>
        <w:rPr>
          <w:sz w:val="28"/>
        </w:rPr>
      </w:pPr>
    </w:p>
    <w:p w14:paraId="5D07B4DE" w14:textId="77777777" w:rsidR="001A2411" w:rsidRDefault="001A2411">
      <w:pPr>
        <w:pStyle w:val="BodyText"/>
        <w:spacing w:before="2"/>
        <w:rPr>
          <w:sz w:val="28"/>
        </w:rPr>
      </w:pPr>
    </w:p>
    <w:p w14:paraId="0BB28916" w14:textId="77777777" w:rsidR="001A2411" w:rsidRDefault="001A2411">
      <w:pPr>
        <w:pStyle w:val="BodyText"/>
        <w:spacing w:before="2"/>
        <w:rPr>
          <w:sz w:val="28"/>
        </w:rPr>
      </w:pPr>
    </w:p>
    <w:p w14:paraId="5B41BBB3" w14:textId="77777777" w:rsidR="001A2411" w:rsidRDefault="001A2411">
      <w:pPr>
        <w:pStyle w:val="BodyText"/>
        <w:spacing w:before="2"/>
        <w:rPr>
          <w:sz w:val="28"/>
        </w:rPr>
      </w:pPr>
    </w:p>
    <w:p w14:paraId="03CAB067" w14:textId="77777777" w:rsidR="001A2411" w:rsidRDefault="001A2411">
      <w:pPr>
        <w:pStyle w:val="BodyText"/>
        <w:spacing w:before="2"/>
        <w:rPr>
          <w:sz w:val="28"/>
        </w:rPr>
      </w:pPr>
    </w:p>
    <w:p w14:paraId="11DE01E3" w14:textId="77777777" w:rsidR="001A2411" w:rsidRDefault="00000000">
      <w:pPr>
        <w:pStyle w:val="BodyText"/>
        <w:spacing w:before="2"/>
        <w:ind w:left="-4253" w:right="-6676"/>
      </w:pPr>
      <w:r>
        <w:tab/>
      </w:r>
    </w:p>
    <w:p w14:paraId="0CFB2A39" w14:textId="77777777" w:rsidR="001A2411" w:rsidRDefault="001A2411">
      <w:pPr>
        <w:pStyle w:val="BodyText"/>
        <w:spacing w:before="4"/>
        <w:rPr>
          <w:sz w:val="21"/>
        </w:rPr>
      </w:pPr>
    </w:p>
    <w:p w14:paraId="1A8F8E7F" w14:textId="77777777" w:rsidR="00000000" w:rsidRDefault="00000000">
      <w:pPr>
        <w:sectPr w:rsidR="00000000">
          <w:type w:val="continuous"/>
          <w:pgSz w:w="11910" w:h="16850"/>
          <w:pgMar w:top="0" w:right="560" w:bottom="0" w:left="180" w:header="720" w:footer="720" w:gutter="0"/>
          <w:cols w:num="2" w:space="720" w:equalWidth="0">
            <w:col w:w="4664" w:space="40"/>
            <w:col w:w="6466" w:space="0"/>
          </w:cols>
        </w:sectPr>
      </w:pPr>
    </w:p>
    <w:p w14:paraId="105A640C" w14:textId="77777777" w:rsidR="001A2411" w:rsidRDefault="001A2411">
      <w:pPr>
        <w:pStyle w:val="BodyText"/>
        <w:spacing w:before="5"/>
        <w:rPr>
          <w:sz w:val="14"/>
        </w:rPr>
      </w:pPr>
    </w:p>
    <w:p w14:paraId="76BCE5E4" w14:textId="77777777" w:rsidR="001A2411" w:rsidRDefault="00000000">
      <w:pPr>
        <w:tabs>
          <w:tab w:val="left" w:pos="2240"/>
        </w:tabs>
        <w:rPr>
          <w:sz w:val="14"/>
        </w:rPr>
      </w:pPr>
      <w:r>
        <w:rPr>
          <w:sz w:val="14"/>
        </w:rPr>
        <w:tab/>
      </w:r>
    </w:p>
    <w:p w14:paraId="47CC4B3F" w14:textId="77777777" w:rsidR="00000000" w:rsidRDefault="00000000">
      <w:pPr>
        <w:sectPr w:rsidR="00000000">
          <w:type w:val="continuous"/>
          <w:pgSz w:w="11910" w:h="16850"/>
          <w:pgMar w:top="0" w:right="560" w:bottom="0" w:left="180" w:header="720" w:footer="720" w:gutter="0"/>
          <w:cols w:space="720"/>
        </w:sectPr>
      </w:pPr>
    </w:p>
    <w:p w14:paraId="036F8DA0" w14:textId="77777777" w:rsidR="001A2411" w:rsidRDefault="001A2411">
      <w:pPr>
        <w:pStyle w:val="BodyText"/>
      </w:pPr>
    </w:p>
    <w:p w14:paraId="6998EF84" w14:textId="77777777" w:rsidR="001A2411" w:rsidRDefault="001A2411">
      <w:pPr>
        <w:pStyle w:val="BodyText"/>
        <w:spacing w:before="10"/>
        <w:rPr>
          <w:sz w:val="16"/>
        </w:rPr>
      </w:pPr>
    </w:p>
    <w:p w14:paraId="2B29843B" w14:textId="77777777" w:rsidR="00000000" w:rsidRDefault="00000000">
      <w:pPr>
        <w:sectPr w:rsidR="00000000">
          <w:type w:val="continuous"/>
          <w:pgSz w:w="11910" w:h="16850"/>
          <w:pgMar w:top="0" w:right="560" w:bottom="0" w:left="180" w:header="720" w:footer="720" w:gutter="0"/>
          <w:cols w:space="720"/>
        </w:sectPr>
      </w:pPr>
    </w:p>
    <w:p w14:paraId="72C286C6" w14:textId="77777777" w:rsidR="001A2411" w:rsidRDefault="001A2411">
      <w:pPr>
        <w:pStyle w:val="BodyText"/>
        <w:ind w:left="1592"/>
      </w:pPr>
    </w:p>
    <w:p w14:paraId="2BB954BD" w14:textId="77777777" w:rsidR="001A2411" w:rsidRDefault="001A2411">
      <w:pPr>
        <w:pStyle w:val="BodyText"/>
        <w:ind w:left="1592"/>
      </w:pPr>
    </w:p>
    <w:sectPr w:rsidR="001A2411">
      <w:type w:val="continuous"/>
      <w:pgSz w:w="11910" w:h="16850"/>
      <w:pgMar w:top="0" w:right="560" w:bottom="0" w:left="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C8364" w14:textId="77777777" w:rsidR="003E3BD5" w:rsidRDefault="003E3BD5">
      <w:r>
        <w:separator/>
      </w:r>
    </w:p>
  </w:endnote>
  <w:endnote w:type="continuationSeparator" w:id="0">
    <w:p w14:paraId="381CB807" w14:textId="77777777" w:rsidR="003E3BD5" w:rsidRDefault="003E3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F8073" w14:textId="77777777" w:rsidR="003E3BD5" w:rsidRDefault="003E3BD5">
      <w:r>
        <w:rPr>
          <w:color w:val="000000"/>
        </w:rPr>
        <w:separator/>
      </w:r>
    </w:p>
  </w:footnote>
  <w:footnote w:type="continuationSeparator" w:id="0">
    <w:p w14:paraId="24791739" w14:textId="77777777" w:rsidR="003E3BD5" w:rsidRDefault="003E3B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A2411"/>
    <w:rsid w:val="001A2411"/>
    <w:rsid w:val="003E3BD5"/>
    <w:rsid w:val="006922A6"/>
    <w:rsid w:val="00F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C133"/>
  <w15:docId w15:val="{38AA17FA-5503-4467-BB8B-8EE569C9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6"/>
      <w:ind w:left="4398"/>
    </w:pPr>
    <w:rPr>
      <w:rFonts w:ascii="Trebuchet MS" w:eastAsia="Trebuchet MS" w:hAnsi="Trebuchet MS" w:cs="Trebuchet MS"/>
      <w:b/>
      <w:bCs/>
      <w:sz w:val="53"/>
      <w:szCs w:val="53"/>
    </w:rPr>
  </w:style>
  <w:style w:type="paragraph" w:styleId="ListParagraph">
    <w:name w:val="List Paragraph"/>
    <w:basedOn w:val="Normal"/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DivyashreeG-Resume</dc:title>
  <dc:creator>divya gangadhar</dc:creator>
  <cp:keywords>DAGLZFkK1IA,BAEovrtbeu8</cp:keywords>
  <cp:lastModifiedBy>Mukund Prasad H S</cp:lastModifiedBy>
  <cp:revision>2</cp:revision>
  <dcterms:created xsi:type="dcterms:W3CDTF">2024-11-04T05:39:00Z</dcterms:created>
  <dcterms:modified xsi:type="dcterms:W3CDTF">2024-11-04T05:39:00Z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2024-08-22T00:00:00Z</vt:filetime>
  </property>
</Properties>
</file>